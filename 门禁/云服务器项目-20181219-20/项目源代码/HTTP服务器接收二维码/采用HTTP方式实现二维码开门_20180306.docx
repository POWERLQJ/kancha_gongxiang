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93" w:rsidRDefault="001C5793" w:rsidP="00135991">
      <w:pPr>
        <w:pStyle w:val="Title"/>
        <w:rPr>
          <w:rFonts w:cs="Times New Roman"/>
        </w:rPr>
      </w:pPr>
      <w:r>
        <w:rPr>
          <w:rFonts w:cs="宋体" w:hint="eastAsia"/>
        </w:rPr>
        <w:t>采用</w:t>
      </w:r>
      <w:r>
        <w:t>HTTP</w:t>
      </w:r>
      <w:r>
        <w:rPr>
          <w:rFonts w:cs="宋体" w:hint="eastAsia"/>
        </w:rPr>
        <w:t>方式实现二维码开门</w:t>
      </w:r>
    </w:p>
    <w:p w:rsidR="001C5793" w:rsidRDefault="001C5793" w:rsidP="00473118"/>
    <w:p w:rsidR="001C5793" w:rsidRDefault="001C5793">
      <w:r>
        <w:rPr>
          <w:rFonts w:cs="宋体" w:hint="eastAsia"/>
        </w:rPr>
        <w:t>硬件驱动版本需</w:t>
      </w:r>
      <w:r w:rsidRPr="00473118">
        <w:rPr>
          <w:b/>
          <w:bCs/>
          <w:color w:val="FF0000"/>
        </w:rPr>
        <w:t>V8.82</w:t>
      </w:r>
      <w:r>
        <w:rPr>
          <w:rFonts w:cs="宋体" w:hint="eastAsia"/>
        </w:rPr>
        <w:t>或以上。</w:t>
      </w:r>
    </w:p>
    <w:p w:rsidR="001C5793" w:rsidRDefault="001C5793"/>
    <w:p w:rsidR="001C5793" w:rsidRDefault="001C5793"/>
    <w:p w:rsidR="001C5793" w:rsidRDefault="001C5793">
      <w:r w:rsidRPr="004754C7">
        <w:rPr>
          <w:rFonts w:cs="宋体" w:hint="eastAsia"/>
          <w:b/>
          <w:bCs/>
        </w:rPr>
        <w:t>启用串口</w:t>
      </w:r>
      <w:r>
        <w:t xml:space="preserve"> </w:t>
      </w:r>
      <w:r>
        <w:rPr>
          <w:rFonts w:cs="宋体" w:hint="eastAsia"/>
        </w:rPr>
        <w:t>和</w:t>
      </w:r>
      <w:r>
        <w:t xml:space="preserve"> </w:t>
      </w:r>
      <w:r w:rsidRPr="004754C7">
        <w:rPr>
          <w:b/>
          <w:bCs/>
        </w:rPr>
        <w:t>HTTP</w:t>
      </w:r>
      <w:r w:rsidRPr="004754C7">
        <w:rPr>
          <w:rFonts w:cs="宋体" w:hint="eastAsia"/>
          <w:b/>
          <w:bCs/>
        </w:rPr>
        <w:t>服务器设置</w:t>
      </w:r>
      <w:r>
        <w:t xml:space="preserve"> </w:t>
      </w:r>
      <w:r>
        <w:rPr>
          <w:rFonts w:cs="宋体" w:hint="eastAsia"/>
        </w:rPr>
        <w:t>需先登陆“专业智能门禁管理系统”。</w:t>
      </w:r>
    </w:p>
    <w:p w:rsidR="001C5793" w:rsidRPr="007B5317" w:rsidRDefault="001C5793" w:rsidP="005009DB">
      <w:pPr>
        <w:jc w:val="left"/>
      </w:pPr>
      <w:r>
        <w:rPr>
          <w:rFonts w:cs="宋体" w:hint="eastAsia"/>
        </w:rPr>
        <w:t>控制器需先分配</w:t>
      </w:r>
      <w:r>
        <w:t>IP</w:t>
      </w:r>
      <w:r>
        <w:rPr>
          <w:rFonts w:cs="宋体" w:hint="eastAsia"/>
        </w:rPr>
        <w:t>地址，分配控制器</w:t>
      </w:r>
      <w:r>
        <w:t>IP</w:t>
      </w:r>
      <w:r>
        <w:rPr>
          <w:rFonts w:cs="宋体" w:hint="eastAsia"/>
        </w:rPr>
        <w:t>地址请参考：</w:t>
      </w:r>
      <w:r>
        <w:t xml:space="preserve"> </w:t>
      </w:r>
      <w:r>
        <w:rPr>
          <w:rFonts w:cs="宋体" w:hint="eastAsia"/>
        </w:rPr>
        <w:t>“</w:t>
      </w:r>
      <w:r w:rsidRPr="007B5317">
        <w:rPr>
          <w:rFonts w:cs="宋体" w:hint="eastAsia"/>
        </w:rPr>
        <w:t>二次开发工具应用说明</w:t>
      </w:r>
      <w:r w:rsidRPr="007B5317">
        <w:t>_20160926.doc</w:t>
      </w:r>
      <w:r>
        <w:t xml:space="preserve"> </w:t>
      </w:r>
      <w:r>
        <w:rPr>
          <w:rFonts w:cs="宋体" w:hint="eastAsia"/>
        </w:rPr>
        <w:t>”文档第</w:t>
      </w:r>
      <w:r>
        <w:t>1</w:t>
      </w:r>
      <w:r>
        <w:rPr>
          <w:rFonts w:cs="宋体" w:hint="eastAsia"/>
        </w:rPr>
        <w:t>部分“设置控制器</w:t>
      </w:r>
      <w:r>
        <w:t>IP</w:t>
      </w:r>
      <w:r>
        <w:rPr>
          <w:rFonts w:cs="宋体" w:hint="eastAsia"/>
        </w:rPr>
        <w:t>”。</w:t>
      </w:r>
    </w:p>
    <w:p w:rsidR="001C5793" w:rsidRDefault="001C5793" w:rsidP="00135991">
      <w:pPr>
        <w:pStyle w:val="Heading1"/>
      </w:pPr>
      <w:r>
        <w:rPr>
          <w:rFonts w:cs="宋体" w:hint="eastAsia"/>
        </w:rPr>
        <w:t>启用串口</w:t>
      </w:r>
    </w:p>
    <w:p w:rsidR="001C5793" w:rsidRDefault="001C5793" w:rsidP="00A206EC">
      <w:pPr>
        <w:ind w:firstLineChars="200" w:firstLine="31680"/>
      </w:pPr>
      <w:r>
        <w:rPr>
          <w:rFonts w:cs="宋体" w:hint="eastAsia"/>
        </w:rPr>
        <w:t>在“专业智能门禁管理系统”中依次单击“设置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cs="宋体" w:hint="eastAsia"/>
        </w:rPr>
        <w:t>控制器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cs="宋体" w:hint="eastAsia"/>
        </w:rPr>
        <w:t>搜索”，搜索到控制器后，按鼠标右键，找到“</w:t>
      </w:r>
      <w:r>
        <w:t>RS232</w:t>
      </w:r>
      <w:r>
        <w:rPr>
          <w:rFonts w:cs="宋体" w:hint="eastAsia"/>
        </w:rPr>
        <w:t>”。</w:t>
      </w:r>
    </w:p>
    <w:p w:rsidR="001C5793" w:rsidRDefault="001C5793" w:rsidP="007E1C3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73pt">
            <v:imagedata r:id="rId7" o:title=""/>
          </v:shape>
        </w:pict>
      </w:r>
    </w:p>
    <w:p w:rsidR="001C5793" w:rsidRDefault="001C5793">
      <w:r>
        <w:rPr>
          <w:rFonts w:cs="宋体" w:hint="eastAsia"/>
        </w:rPr>
        <w:t>单击“</w:t>
      </w:r>
      <w:r>
        <w:t>RS232</w:t>
      </w:r>
      <w:r>
        <w:rPr>
          <w:rFonts w:cs="宋体" w:hint="eastAsia"/>
        </w:rPr>
        <w:t>”，点选“启用</w:t>
      </w:r>
      <w:r>
        <w:t xml:space="preserve"> </w:t>
      </w:r>
      <w:r>
        <w:rPr>
          <w:rFonts w:cs="宋体" w:hint="eastAsia"/>
        </w:rPr>
        <w:t>串口透传”。</w:t>
      </w:r>
    </w:p>
    <w:p w:rsidR="001C5793" w:rsidRDefault="001C5793" w:rsidP="00A206EC">
      <w:r>
        <w:rPr>
          <w:noProof/>
        </w:rPr>
        <w:pict>
          <v:shape id="图片 22" o:spid="_x0000_i1026" type="#_x0000_t75" style="width:414.75pt;height:253.5pt;visibility:visible">
            <v:imagedata r:id="rId8" o:title=""/>
          </v:shape>
        </w:pict>
      </w:r>
    </w:p>
    <w:p w:rsidR="001C5793" w:rsidRDefault="001C5793">
      <w:r>
        <w:rPr>
          <w:rFonts w:cs="宋体" w:hint="eastAsia"/>
        </w:rPr>
        <w:t>单击“确定”，提示“</w:t>
      </w:r>
      <w:r>
        <w:t xml:space="preserve">RS232 </w:t>
      </w:r>
      <w:r>
        <w:rPr>
          <w:rFonts w:cs="宋体" w:hint="eastAsia"/>
        </w:rPr>
        <w:t>成功”。</w:t>
      </w:r>
    </w:p>
    <w:p w:rsidR="001C5793" w:rsidRDefault="001C5793" w:rsidP="00A206EC">
      <w:pPr>
        <w:jc w:val="center"/>
        <w:rPr>
          <w:noProof/>
        </w:rPr>
      </w:pPr>
      <w:r>
        <w:rPr>
          <w:noProof/>
        </w:rPr>
        <w:pict>
          <v:shape id="图片 28" o:spid="_x0000_i1027" type="#_x0000_t75" style="width:158.25pt;height:103.5pt;visibility:visible">
            <v:imagedata r:id="rId9" o:title=""/>
          </v:shape>
        </w:pict>
      </w:r>
    </w:p>
    <w:p w:rsidR="001C5793" w:rsidRPr="00253A4E" w:rsidRDefault="001C5793" w:rsidP="00253A4E">
      <w:r>
        <w:rPr>
          <w:rFonts w:cs="宋体" w:hint="eastAsia"/>
        </w:rPr>
        <w:t>单击“确定”，设置完成。</w:t>
      </w:r>
    </w:p>
    <w:p w:rsidR="001C5793" w:rsidRDefault="001C5793" w:rsidP="00135991">
      <w:pPr>
        <w:pStyle w:val="Heading1"/>
      </w:pPr>
      <w:bookmarkStart w:id="0" w:name="_HTTP服务器设置"/>
      <w:bookmarkEnd w:id="0"/>
      <w:r>
        <w:t>HTTP</w:t>
      </w:r>
      <w:r>
        <w:rPr>
          <w:rFonts w:cs="宋体" w:hint="eastAsia"/>
        </w:rPr>
        <w:t>服务器设置</w:t>
      </w:r>
    </w:p>
    <w:p w:rsidR="001C5793" w:rsidRDefault="001C5793" w:rsidP="00A206EC">
      <w:pPr>
        <w:ind w:firstLineChars="200" w:firstLine="31680"/>
      </w:pPr>
      <w:r>
        <w:rPr>
          <w:rFonts w:cs="宋体" w:hint="eastAsia"/>
        </w:rPr>
        <w:t>在“专业智能门禁管理系统”中依次单击“设置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cs="宋体" w:hint="eastAsia"/>
        </w:rPr>
        <w:t>控制器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cs="宋体" w:hint="eastAsia"/>
        </w:rPr>
        <w:t>搜索”，搜索到控制器后，在键盘上按“</w:t>
      </w:r>
      <w:r>
        <w:t>Ctrl + Shift + Q</w:t>
      </w:r>
      <w:r>
        <w:rPr>
          <w:rFonts w:cs="宋体" w:hint="eastAsia"/>
        </w:rPr>
        <w:t>”，输入值填“</w:t>
      </w:r>
      <w:r>
        <w:t>5678</w:t>
      </w:r>
      <w:r>
        <w:rPr>
          <w:rFonts w:cs="宋体" w:hint="eastAsia"/>
        </w:rPr>
        <w:t>”，按鼠标右键，依次选“其他工具</w:t>
      </w:r>
      <w:r>
        <w:t xml:space="preserve"> </w:t>
      </w:r>
      <w:r>
        <w:rPr>
          <w:szCs w:val="20"/>
        </w:rPr>
        <w:sym w:font="Wingdings" w:char="F0E0"/>
      </w:r>
      <w:r>
        <w:t xml:space="preserve"> HTTP</w:t>
      </w:r>
      <w:r>
        <w:rPr>
          <w:rFonts w:cs="宋体" w:hint="eastAsia"/>
        </w:rPr>
        <w:t>服务器设置”。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37" o:spid="_x0000_i1028" type="#_x0000_t75" style="width:414.75pt;height:270.75pt;visibility:visible">
            <v:imagedata r:id="rId10" o:title=""/>
          </v:shape>
        </w:pict>
      </w:r>
    </w:p>
    <w:p w:rsidR="001C5793" w:rsidRDefault="001C5793" w:rsidP="00715700">
      <w:r>
        <w:rPr>
          <w:rFonts w:cs="宋体" w:hint="eastAsia"/>
        </w:rPr>
        <w:t>单击“</w:t>
      </w:r>
      <w:r>
        <w:t>HTTP</w:t>
      </w:r>
      <w:r>
        <w:rPr>
          <w:rFonts w:cs="宋体" w:hint="eastAsia"/>
        </w:rPr>
        <w:t>服务器设置”。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4" o:spid="_x0000_i1029" type="#_x0000_t75" style="width:414pt;height:177pt;visibility:visible">
            <v:imagedata r:id="rId11" o:title=""/>
          </v:shape>
        </w:pict>
      </w:r>
    </w:p>
    <w:p w:rsidR="001C5793" w:rsidRDefault="001C5793" w:rsidP="00715700">
      <w:r>
        <w:rPr>
          <w:rFonts w:cs="宋体" w:hint="eastAsia"/>
        </w:rPr>
        <w:t>“主机域名”和“主机</w:t>
      </w:r>
      <w:r>
        <w:t>IP</w:t>
      </w:r>
      <w:r>
        <w:rPr>
          <w:rFonts w:cs="宋体" w:hint="eastAsia"/>
        </w:rPr>
        <w:t>”填写本地电脑上的</w:t>
      </w:r>
      <w:r>
        <w:t>IP</w:t>
      </w:r>
      <w:r>
        <w:rPr>
          <w:rFonts w:cs="宋体" w:hint="eastAsia"/>
        </w:rPr>
        <w:t>地址。</w:t>
      </w:r>
    </w:p>
    <w:p w:rsidR="001C5793" w:rsidRDefault="001C5793" w:rsidP="00715700">
      <w:r>
        <w:rPr>
          <w:rFonts w:cs="宋体" w:hint="eastAsia"/>
        </w:rPr>
        <w:t>“</w:t>
      </w:r>
      <w:r>
        <w:t>Port</w:t>
      </w:r>
      <w:r>
        <w:rPr>
          <w:rFonts w:cs="宋体" w:hint="eastAsia"/>
        </w:rPr>
        <w:t>端口”缺省是“</w:t>
      </w:r>
      <w:r>
        <w:t>8000</w:t>
      </w:r>
      <w:r>
        <w:rPr>
          <w:rFonts w:cs="宋体" w:hint="eastAsia"/>
        </w:rPr>
        <w:t>”，可自定义。</w:t>
      </w:r>
    </w:p>
    <w:p w:rsidR="001C5793" w:rsidRDefault="001C5793" w:rsidP="00715700"/>
    <w:p w:rsidR="001C5793" w:rsidRDefault="001C5793" w:rsidP="00715700">
      <w:r>
        <w:rPr>
          <w:rFonts w:cs="宋体" w:hint="eastAsia"/>
        </w:rPr>
        <w:t>单击“确定”，提示“</w:t>
      </w:r>
      <w:r>
        <w:t>HTTP</w:t>
      </w:r>
      <w:r>
        <w:rPr>
          <w:rFonts w:cs="宋体" w:hint="eastAsia"/>
        </w:rPr>
        <w:t>服务器设置成功”。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19" o:spid="_x0000_i1030" type="#_x0000_t75" style="width:384pt;height:103.5pt;visibility:visible">
            <v:imagedata r:id="rId12" o:title=""/>
          </v:shape>
        </w:pict>
      </w:r>
    </w:p>
    <w:p w:rsidR="001C5793" w:rsidRDefault="001C5793" w:rsidP="00715700">
      <w:r>
        <w:rPr>
          <w:rFonts w:cs="宋体" w:hint="eastAsia"/>
        </w:rPr>
        <w:t>单击“确定”，设置完成。</w:t>
      </w:r>
    </w:p>
    <w:p w:rsidR="001C5793" w:rsidRDefault="001C5793" w:rsidP="00135991">
      <w:pPr>
        <w:pStyle w:val="Heading1"/>
      </w:pPr>
      <w:r>
        <w:rPr>
          <w:rFonts w:cs="宋体" w:hint="eastAsia"/>
        </w:rPr>
        <w:t>扫描二维码并开门</w:t>
      </w:r>
    </w:p>
    <w:p w:rsidR="001C5793" w:rsidRDefault="001C5793" w:rsidP="00715700">
      <w:r>
        <w:rPr>
          <w:rFonts w:cs="宋体" w:hint="eastAsia"/>
        </w:rPr>
        <w:t>运行工具</w:t>
      </w:r>
      <w:r w:rsidRPr="00F96507">
        <w:t>QRCodeACSWebServer.exe</w:t>
      </w:r>
      <w:r>
        <w:rPr>
          <w:rFonts w:cs="宋体" w:hint="eastAsia"/>
        </w:rPr>
        <w:t>。</w:t>
      </w:r>
    </w:p>
    <w:p w:rsidR="001C5793" w:rsidRDefault="001C5793" w:rsidP="00715700">
      <w:r>
        <w:rPr>
          <w:rFonts w:cs="宋体" w:hint="eastAsia"/>
        </w:rPr>
        <w:t>单击“启动”，在“允许开门”前的方框打勾。</w:t>
      </w:r>
    </w:p>
    <w:p w:rsidR="001C5793" w:rsidRDefault="001C5793" w:rsidP="00A206EC">
      <w:r>
        <w:rPr>
          <w:noProof/>
        </w:rPr>
        <w:pict>
          <v:shape id="图片 40" o:spid="_x0000_i1031" type="#_x0000_t75" style="width:414.75pt;height:385.5pt;visibility:visible">
            <v:imagedata r:id="rId13" o:title=""/>
          </v:shape>
        </w:pict>
      </w:r>
    </w:p>
    <w:p w:rsidR="001C5793" w:rsidRDefault="001C5793" w:rsidP="00715700">
      <w:r>
        <w:rPr>
          <w:rFonts w:cs="宋体" w:hint="eastAsia"/>
        </w:rPr>
        <w:t>用二维码识读器扫描下面的二维码。</w:t>
      </w:r>
    </w:p>
    <w:p w:rsidR="001C5793" w:rsidRDefault="001C5793" w:rsidP="00AE5751">
      <w:pPr>
        <w:jc w:val="center"/>
      </w:pPr>
      <w:r>
        <w:rPr>
          <w:noProof/>
        </w:rPr>
        <w:pict>
          <v:shape id="图片 43" o:spid="_x0000_i1032" type="#_x0000_t75" style="width:247.5pt;height:240.75pt;visibility:visible">
            <v:imagedata r:id="rId14" o:title=""/>
          </v:shape>
        </w:pict>
      </w:r>
    </w:p>
    <w:p w:rsidR="001C5793" w:rsidRDefault="001C5793" w:rsidP="00715700">
      <w:r>
        <w:rPr>
          <w:rFonts w:cs="宋体" w:hint="eastAsia"/>
        </w:rPr>
        <w:t>扫描后，可看到二维码数据并打开门。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46" o:spid="_x0000_i1033" type="#_x0000_t75" style="width:414.75pt;height:385.5pt;visibility:visible">
            <v:imagedata r:id="rId15" o:title=""/>
          </v:shape>
        </w:pict>
      </w:r>
    </w:p>
    <w:p w:rsidR="001C5793" w:rsidRDefault="001C5793" w:rsidP="00715700"/>
    <w:p w:rsidR="001C5793" w:rsidRDefault="001C5793" w:rsidP="00715700">
      <w:r>
        <w:rPr>
          <w:rFonts w:cs="宋体" w:hint="eastAsia"/>
        </w:rPr>
        <w:t>如需显示是哪一台设备扫描的数据，可在“</w:t>
      </w:r>
      <w:r>
        <w:t>HTTP</w:t>
      </w:r>
      <w:r>
        <w:rPr>
          <w:rFonts w:cs="宋体" w:hint="eastAsia"/>
        </w:rPr>
        <w:t>服务器设置”时勾选“信息含设备号”。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49" o:spid="_x0000_i1034" type="#_x0000_t75" style="width:414pt;height:177pt;visibility:visible">
            <v:imagedata r:id="rId16" o:title=""/>
          </v:shape>
        </w:pict>
      </w:r>
    </w:p>
    <w:p w:rsidR="001C5793" w:rsidRDefault="001C5793" w:rsidP="00715700">
      <w:r>
        <w:rPr>
          <w:rFonts w:cs="宋体" w:hint="eastAsia"/>
        </w:rPr>
        <w:t>详细设置请参考：</w:t>
      </w:r>
      <w:hyperlink w:anchor="_HTTP服务器设置" w:history="1">
        <w:r w:rsidRPr="00702987">
          <w:rPr>
            <w:rStyle w:val="Hyperlink"/>
            <w:rFonts w:ascii="Times New Roman" w:hAnsi="Times New Roman" w:cs="Times New Roman"/>
          </w:rPr>
          <w:t>2 HTTP</w:t>
        </w:r>
        <w:r w:rsidRPr="00702987">
          <w:rPr>
            <w:rStyle w:val="Hyperlink"/>
            <w:rFonts w:ascii="Times New Roman" w:hAnsi="Times New Roman" w:hint="eastAsia"/>
          </w:rPr>
          <w:t>服务器设置</w:t>
        </w:r>
      </w:hyperlink>
      <w:r>
        <w:rPr>
          <w:rFonts w:cs="宋体" w:hint="eastAsia"/>
        </w:rPr>
        <w:t>。</w:t>
      </w:r>
    </w:p>
    <w:p w:rsidR="001C5793" w:rsidRPr="00702987" w:rsidRDefault="001C5793" w:rsidP="00715700"/>
    <w:p w:rsidR="001C5793" w:rsidRPr="00D52BD5" w:rsidRDefault="001C5793" w:rsidP="00715700">
      <w:r>
        <w:rPr>
          <w:rFonts w:cs="宋体" w:hint="eastAsia"/>
        </w:rPr>
        <w:t>再次扫描上面的二维码，扫描后的二维码信息中可看到设备信息。</w:t>
      </w:r>
    </w:p>
    <w:p w:rsidR="001C5793" w:rsidRDefault="001C5793" w:rsidP="00A206EC">
      <w:pPr>
        <w:jc w:val="center"/>
      </w:pPr>
      <w:r>
        <w:rPr>
          <w:noProof/>
        </w:rPr>
        <w:pict>
          <v:shape id="图片 52" o:spid="_x0000_i1035" type="#_x0000_t75" style="width:414.75pt;height:385.5pt;visibility:visible">
            <v:imagedata r:id="rId17" o:title=""/>
          </v:shape>
        </w:pict>
      </w:r>
    </w:p>
    <w:sectPr w:rsidR="001C5793" w:rsidSect="0056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793" w:rsidRDefault="001C5793">
      <w:r>
        <w:separator/>
      </w:r>
    </w:p>
  </w:endnote>
  <w:endnote w:type="continuationSeparator" w:id="0">
    <w:p w:rsidR="001C5793" w:rsidRDefault="001C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793" w:rsidRDefault="001C5793">
      <w:r>
        <w:separator/>
      </w:r>
    </w:p>
  </w:footnote>
  <w:footnote w:type="continuationSeparator" w:id="0">
    <w:p w:rsidR="001C5793" w:rsidRDefault="001C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3A6E"/>
    <w:multiLevelType w:val="multilevel"/>
    <w:tmpl w:val="AF4A21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CB9"/>
    <w:rsid w:val="0006169F"/>
    <w:rsid w:val="00130A2F"/>
    <w:rsid w:val="00135991"/>
    <w:rsid w:val="00170444"/>
    <w:rsid w:val="001A0DA2"/>
    <w:rsid w:val="001C5451"/>
    <w:rsid w:val="001C5793"/>
    <w:rsid w:val="00246C47"/>
    <w:rsid w:val="00253A4E"/>
    <w:rsid w:val="002A3F65"/>
    <w:rsid w:val="002D3E6E"/>
    <w:rsid w:val="002E3B4F"/>
    <w:rsid w:val="00300729"/>
    <w:rsid w:val="00317854"/>
    <w:rsid w:val="003519DA"/>
    <w:rsid w:val="003D10D7"/>
    <w:rsid w:val="003D7A2E"/>
    <w:rsid w:val="0045354D"/>
    <w:rsid w:val="00465AF8"/>
    <w:rsid w:val="00473118"/>
    <w:rsid w:val="004754C7"/>
    <w:rsid w:val="004853FE"/>
    <w:rsid w:val="005009DB"/>
    <w:rsid w:val="005027CB"/>
    <w:rsid w:val="0050663C"/>
    <w:rsid w:val="0052093A"/>
    <w:rsid w:val="00521107"/>
    <w:rsid w:val="00562EF5"/>
    <w:rsid w:val="005E2780"/>
    <w:rsid w:val="006F585D"/>
    <w:rsid w:val="00702987"/>
    <w:rsid w:val="00715700"/>
    <w:rsid w:val="00717F53"/>
    <w:rsid w:val="007B3BD1"/>
    <w:rsid w:val="007B5317"/>
    <w:rsid w:val="007E1C34"/>
    <w:rsid w:val="00802F0F"/>
    <w:rsid w:val="00805403"/>
    <w:rsid w:val="00817235"/>
    <w:rsid w:val="00826169"/>
    <w:rsid w:val="00837EA8"/>
    <w:rsid w:val="00844A04"/>
    <w:rsid w:val="00942B9D"/>
    <w:rsid w:val="00952285"/>
    <w:rsid w:val="00967C11"/>
    <w:rsid w:val="009A5EC5"/>
    <w:rsid w:val="009C2372"/>
    <w:rsid w:val="00A206EC"/>
    <w:rsid w:val="00A31C05"/>
    <w:rsid w:val="00AC788B"/>
    <w:rsid w:val="00AE5751"/>
    <w:rsid w:val="00B82E24"/>
    <w:rsid w:val="00BA3BB0"/>
    <w:rsid w:val="00BB7CB9"/>
    <w:rsid w:val="00C2427F"/>
    <w:rsid w:val="00C505DC"/>
    <w:rsid w:val="00C560AB"/>
    <w:rsid w:val="00C8238D"/>
    <w:rsid w:val="00CF6FCB"/>
    <w:rsid w:val="00D52BD5"/>
    <w:rsid w:val="00DD0454"/>
    <w:rsid w:val="00DD234F"/>
    <w:rsid w:val="00DF407A"/>
    <w:rsid w:val="00E93828"/>
    <w:rsid w:val="00EE06EE"/>
    <w:rsid w:val="00F26D34"/>
    <w:rsid w:val="00F71E67"/>
    <w:rsid w:val="00F96507"/>
    <w:rsid w:val="00F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F5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54C7"/>
    <w:pPr>
      <w:keepNext/>
      <w:keepLines/>
      <w:numPr>
        <w:numId w:val="1"/>
      </w:numPr>
      <w:spacing w:before="100" w:beforeAutospacing="1" w:after="330" w:line="578" w:lineRule="auto"/>
      <w:outlineLvl w:val="0"/>
    </w:pPr>
    <w:rPr>
      <w:b/>
      <w:bCs/>
      <w:kern w:val="44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54C7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rsid w:val="0050663C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rsid w:val="007157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15700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135991"/>
    <w:pPr>
      <w:spacing w:before="240" w:after="60"/>
      <w:jc w:val="center"/>
      <w:outlineLvl w:val="0"/>
    </w:pPr>
    <w:rPr>
      <w:rFonts w:ascii="Cambria" w:hAnsi="Cambria" w:cs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135991"/>
    <w:rPr>
      <w:rFonts w:ascii="Cambria" w:hAnsi="Cambria" w:cs="Cambria"/>
      <w:b/>
      <w:bCs/>
      <w:kern w:val="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473118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473118"/>
    <w:rPr>
      <w:rFonts w:ascii="宋体" w:cs="宋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25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25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168</TotalTime>
  <Pages>6</Pages>
  <Words>107</Words>
  <Characters>616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95</cp:revision>
  <dcterms:created xsi:type="dcterms:W3CDTF">2018-03-06T05:58:00Z</dcterms:created>
  <dcterms:modified xsi:type="dcterms:W3CDTF">2018-03-06T08:50:00Z</dcterms:modified>
</cp:coreProperties>
</file>